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960C" w14:textId="77777777" w:rsidR="003A1F81" w:rsidRDefault="003B2FF6" w:rsidP="002768AC">
      <w:pPr>
        <w:pStyle w:val="ListBullet"/>
        <w:numPr>
          <w:ilvl w:val="0"/>
          <w:numId w:val="0"/>
        </w:numPr>
      </w:pPr>
      <w:r w:rsidRPr="002768AC">
        <w:rPr>
          <w:rStyle w:val="Heading4Char"/>
        </w:rPr>
        <w:t>INFORMATION SHEET</w:t>
      </w:r>
    </w:p>
    <w:p w14:paraId="21209E24" w14:textId="34785931" w:rsidR="003B2FF6" w:rsidRPr="002768AC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UN No. 1</w:t>
      </w:r>
      <w:r w:rsidR="00006269">
        <w:rPr>
          <w:sz w:val="26"/>
          <w:szCs w:val="26"/>
        </w:rPr>
        <w:t>956</w:t>
      </w:r>
    </w:p>
    <w:p w14:paraId="3B340B77" w14:textId="3DDB65B0" w:rsidR="003A1F81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Hazard No. 2(</w:t>
      </w:r>
      <w:r w:rsidR="00006269">
        <w:rPr>
          <w:sz w:val="26"/>
          <w:szCs w:val="26"/>
        </w:rPr>
        <w:t>S</w:t>
      </w:r>
      <w:r w:rsidRPr="002768AC">
        <w:rPr>
          <w:sz w:val="26"/>
          <w:szCs w:val="26"/>
        </w:rPr>
        <w:t>)</w:t>
      </w:r>
      <w:r w:rsidR="00006269">
        <w:rPr>
          <w:sz w:val="26"/>
          <w:szCs w:val="26"/>
        </w:rPr>
        <w:t>E</w:t>
      </w:r>
    </w:p>
    <w:p w14:paraId="7B5F94A8" w14:textId="5F081764" w:rsidR="003B2FF6" w:rsidRPr="002768AC" w:rsidRDefault="002768AC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Classification: As 4882-2003: SG-A</w:t>
      </w:r>
      <w:r w:rsidR="00006269">
        <w:rPr>
          <w:sz w:val="26"/>
          <w:szCs w:val="26"/>
        </w:rPr>
        <w:t>C</w:t>
      </w:r>
      <w:r w:rsidRPr="002768AC">
        <w:rPr>
          <w:sz w:val="26"/>
          <w:szCs w:val="26"/>
        </w:rPr>
        <w:t>-</w:t>
      </w:r>
      <w:r w:rsidR="00006269">
        <w:rPr>
          <w:sz w:val="26"/>
          <w:szCs w:val="26"/>
        </w:rPr>
        <w:t>2</w:t>
      </w:r>
    </w:p>
    <w:p w14:paraId="1DE6F010" w14:textId="77777777" w:rsidR="003B2FF6" w:rsidRDefault="003B2FF6" w:rsidP="002768AC">
      <w:pPr>
        <w:pStyle w:val="ListBullet"/>
        <w:numPr>
          <w:ilvl w:val="0"/>
          <w:numId w:val="0"/>
        </w:numPr>
      </w:pPr>
    </w:p>
    <w:p w14:paraId="3F945A5F" w14:textId="5A067CBE" w:rsidR="003B2FF6" w:rsidRPr="002768AC" w:rsidRDefault="003B4EA5" w:rsidP="002768AC">
      <w:pPr>
        <w:pStyle w:val="Heading1"/>
      </w:pPr>
      <w:r>
        <w:rPr>
          <w:noProof/>
        </w:rPr>
        <w:pict w14:anchorId="504E2B73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289.3pt;margin-top:15.15pt;width:144.65pt;height:154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" fillcolor="window" strokeweight=".5pt">
            <v:textbox>
              <w:txbxContent>
                <w:p w14:paraId="48A901C5" w14:textId="77777777" w:rsidR="00B87C48" w:rsidRDefault="003B4EA5" w:rsidP="00B87C48">
                  <w:pPr>
                    <w:jc w:val="center"/>
                  </w:pPr>
                  <w:r>
                    <w:rPr>
                      <w:noProof/>
                    </w:rPr>
                    <w:pict w14:anchorId="1B641C1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i1026" type="#_x0000_t75" alt="A close up of a device&#10;&#10;Description automatically generated" style="width:104.35pt;height:145.95pt;visibility:visible">
                        <v:imagedata r:id="rId7" o:title="A close up of a device&#10;&#10;Description automatically generated"/>
                      </v:shape>
                    </w:pict>
                  </w:r>
                </w:p>
              </w:txbxContent>
            </v:textbox>
          </v:shape>
        </w:pict>
      </w:r>
      <w:r w:rsidR="00EB2C5A">
        <w:t>Argon 02</w:t>
      </w:r>
    </w:p>
    <w:p w14:paraId="124A090D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3D49E847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5760BA3E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34D5BD2F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06C773B1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2CAE08F2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2B99F5DF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05B1DD98" w14:textId="499CA576" w:rsidR="002768AC" w:rsidRDefault="002768AC" w:rsidP="002768AC">
      <w:pPr>
        <w:pStyle w:val="ListBullet"/>
        <w:numPr>
          <w:ilvl w:val="0"/>
          <w:numId w:val="0"/>
        </w:numPr>
      </w:pPr>
    </w:p>
    <w:p w14:paraId="19847C1B" w14:textId="0A99E24A" w:rsidR="004F5CE7" w:rsidRDefault="004F5CE7" w:rsidP="002768AC">
      <w:pPr>
        <w:pStyle w:val="ListBullet"/>
        <w:numPr>
          <w:ilvl w:val="0"/>
          <w:numId w:val="0"/>
        </w:numPr>
      </w:pPr>
    </w:p>
    <w:p w14:paraId="4C8AF97D" w14:textId="7204DE8C" w:rsidR="004F5CE7" w:rsidRDefault="003B4EA5" w:rsidP="003B4EA5">
      <w:pPr>
        <w:pStyle w:val="ListBullet"/>
        <w:numPr>
          <w:ilvl w:val="0"/>
          <w:numId w:val="0"/>
        </w:numPr>
        <w:jc w:val="right"/>
      </w:pPr>
      <w:r>
        <w:t>Container sizes may vary from state to state.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1279"/>
        <w:gridCol w:w="1907"/>
        <w:gridCol w:w="2103"/>
        <w:gridCol w:w="2084"/>
      </w:tblGrid>
      <w:tr w:rsidR="003B4EA5" w14:paraId="00EDEDAB" w14:textId="77777777" w:rsidTr="003B4EA5">
        <w:trPr>
          <w:cantSplit/>
          <w:trHeight w:hRule="exact" w:val="624"/>
        </w:trPr>
        <w:tc>
          <w:tcPr>
            <w:tcW w:w="2768" w:type="dxa"/>
            <w:gridSpan w:val="2"/>
            <w:shd w:val="pct10" w:color="auto" w:fill="auto"/>
            <w:vAlign w:val="center"/>
          </w:tcPr>
          <w:p w14:paraId="138EB563" w14:textId="77777777" w:rsidR="003B4EA5" w:rsidRPr="009D054A" w:rsidRDefault="003B4EA5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SPECIFICATION</w:t>
            </w:r>
          </w:p>
        </w:tc>
        <w:tc>
          <w:tcPr>
            <w:tcW w:w="1907" w:type="dxa"/>
            <w:shd w:val="pct10" w:color="auto" w:fill="auto"/>
          </w:tcPr>
          <w:p w14:paraId="46D0B23B" w14:textId="77777777" w:rsidR="003B4EA5" w:rsidRPr="004B1803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</w:p>
        </w:tc>
        <w:tc>
          <w:tcPr>
            <w:tcW w:w="2103" w:type="dxa"/>
            <w:shd w:val="pct10" w:color="auto" w:fill="auto"/>
            <w:vAlign w:val="center"/>
          </w:tcPr>
          <w:p w14:paraId="4CAB9C84" w14:textId="7D97E247" w:rsidR="003B4EA5" w:rsidRPr="009D054A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gramStart"/>
            <w:r w:rsidRPr="004B1803">
              <w:rPr>
                <w:b/>
                <w:bCs/>
              </w:rPr>
              <w:t>E</w:t>
            </w:r>
            <w:r w:rsidRPr="009D054A">
              <w:t xml:space="preserve">  Cyl</w:t>
            </w:r>
            <w:proofErr w:type="gramEnd"/>
            <w:r w:rsidRPr="009D054A">
              <w:t>.</w:t>
            </w:r>
          </w:p>
        </w:tc>
        <w:tc>
          <w:tcPr>
            <w:tcW w:w="2084" w:type="dxa"/>
            <w:shd w:val="pct10" w:color="auto" w:fill="auto"/>
            <w:vAlign w:val="center"/>
          </w:tcPr>
          <w:p w14:paraId="15DE018B" w14:textId="24E4A03C" w:rsidR="003B4EA5" w:rsidRPr="009D054A" w:rsidRDefault="003B4EA5" w:rsidP="004E73BA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gramStart"/>
            <w:r w:rsidRPr="004B1803">
              <w:rPr>
                <w:b/>
                <w:bCs/>
              </w:rPr>
              <w:t>G</w:t>
            </w:r>
            <w:r w:rsidRPr="009D054A">
              <w:t xml:space="preserve">  </w:t>
            </w:r>
            <w:proofErr w:type="spellStart"/>
            <w:r w:rsidRPr="009D054A">
              <w:t>Cyl</w:t>
            </w:r>
            <w:proofErr w:type="spellEnd"/>
            <w:proofErr w:type="gramEnd"/>
            <w:r w:rsidRPr="009D054A">
              <w:t>.</w:t>
            </w:r>
          </w:p>
        </w:tc>
      </w:tr>
      <w:tr w:rsidR="003B4EA5" w14:paraId="2C78B581" w14:textId="77777777" w:rsidTr="003B4EA5">
        <w:trPr>
          <w:cantSplit/>
          <w:trHeight w:hRule="exact" w:val="624"/>
        </w:trPr>
        <w:tc>
          <w:tcPr>
            <w:tcW w:w="2768" w:type="dxa"/>
            <w:gridSpan w:val="2"/>
            <w:shd w:val="clear" w:color="auto" w:fill="auto"/>
            <w:vAlign w:val="center"/>
          </w:tcPr>
          <w:p w14:paraId="42C36721" w14:textId="25DDA329" w:rsidR="003B4EA5" w:rsidRPr="003B2FF6" w:rsidRDefault="003B4EA5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>Cylinder contents</w:t>
            </w:r>
            <w:r>
              <w:t xml:space="preserve"> (m</w:t>
            </w:r>
            <w:r w:rsidRPr="00052AB1">
              <w:rPr>
                <w:vertAlign w:val="superscript"/>
              </w:rPr>
              <w:t>3</w:t>
            </w:r>
            <w:r>
              <w:t>)</w:t>
            </w:r>
            <w:r>
              <w:br/>
              <w:t>(101.325 kPa at 15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1907" w:type="dxa"/>
          </w:tcPr>
          <w:p w14:paraId="0A85905C" w14:textId="77777777" w:rsidR="003B4EA5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19849F73" w14:textId="309CCD87" w:rsidR="003B4EA5" w:rsidRPr="00317A40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4.3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7E6965F0" w14:textId="56765A32" w:rsidR="003B4EA5" w:rsidRPr="00317A40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8.4</w:t>
            </w:r>
          </w:p>
        </w:tc>
      </w:tr>
      <w:tr w:rsidR="003B4EA5" w14:paraId="6C5C9ADA" w14:textId="77777777" w:rsidTr="003B4EA5">
        <w:trPr>
          <w:cantSplit/>
          <w:trHeight w:hRule="exact" w:val="397"/>
        </w:trPr>
        <w:tc>
          <w:tcPr>
            <w:tcW w:w="2768" w:type="dxa"/>
            <w:gridSpan w:val="2"/>
            <w:shd w:val="clear" w:color="auto" w:fill="auto"/>
            <w:vAlign w:val="center"/>
          </w:tcPr>
          <w:p w14:paraId="2DD7DF85" w14:textId="77777777" w:rsidR="003B4EA5" w:rsidRPr="00317A40" w:rsidRDefault="003B4EA5" w:rsidP="004B1803">
            <w:pPr>
              <w:pStyle w:val="ListBullet"/>
              <w:numPr>
                <w:ilvl w:val="0"/>
                <w:numId w:val="0"/>
              </w:numPr>
            </w:pPr>
            <w:r w:rsidRPr="00317A40">
              <w:t>Water Capacity per cylinder (L)</w:t>
            </w:r>
          </w:p>
        </w:tc>
        <w:tc>
          <w:tcPr>
            <w:tcW w:w="1907" w:type="dxa"/>
          </w:tcPr>
          <w:p w14:paraId="2B6ED562" w14:textId="77777777" w:rsidR="003B4EA5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103A4CD2" w14:textId="57BDE7B4" w:rsidR="003B4EA5" w:rsidRPr="00317A40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07DAB4F4" w14:textId="6135AAA5" w:rsidR="003B4EA5" w:rsidRPr="00317A40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50</w:t>
            </w:r>
          </w:p>
        </w:tc>
      </w:tr>
      <w:tr w:rsidR="003B4EA5" w14:paraId="3655CF35" w14:textId="77777777" w:rsidTr="003B4EA5">
        <w:trPr>
          <w:cantSplit/>
          <w:trHeight w:hRule="exact" w:val="624"/>
        </w:trPr>
        <w:tc>
          <w:tcPr>
            <w:tcW w:w="2768" w:type="dxa"/>
            <w:gridSpan w:val="2"/>
            <w:shd w:val="clear" w:color="auto" w:fill="auto"/>
            <w:vAlign w:val="center"/>
          </w:tcPr>
          <w:p w14:paraId="37AD8F76" w14:textId="214A86F6" w:rsidR="003B4EA5" w:rsidRPr="003B2FF6" w:rsidRDefault="003B4EA5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 xml:space="preserve">Cylinder </w:t>
            </w:r>
            <w:r>
              <w:t>Pressure (kPa)</w:t>
            </w:r>
          </w:p>
        </w:tc>
        <w:tc>
          <w:tcPr>
            <w:tcW w:w="1907" w:type="dxa"/>
          </w:tcPr>
          <w:p w14:paraId="114B4EE3" w14:textId="77777777" w:rsidR="003B4EA5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084D602C" w14:textId="3DB2D968" w:rsidR="003B4EA5" w:rsidRPr="00317A40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18,500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1195AE8B" w14:textId="6DEBB056" w:rsidR="003B4EA5" w:rsidRPr="00317A40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18,000</w:t>
            </w:r>
          </w:p>
        </w:tc>
      </w:tr>
      <w:tr w:rsidR="003B4EA5" w14:paraId="190F881A" w14:textId="77777777" w:rsidTr="003B4EA5">
        <w:trPr>
          <w:cantSplit/>
          <w:trHeight w:hRule="exact" w:val="397"/>
        </w:trPr>
        <w:tc>
          <w:tcPr>
            <w:tcW w:w="2768" w:type="dxa"/>
            <w:gridSpan w:val="2"/>
            <w:shd w:val="clear" w:color="auto" w:fill="auto"/>
            <w:vAlign w:val="center"/>
          </w:tcPr>
          <w:p w14:paraId="14FAED63" w14:textId="77777777" w:rsidR="003B4EA5" w:rsidRPr="00317A40" w:rsidRDefault="003B4EA5" w:rsidP="004B1803">
            <w:pPr>
              <w:pStyle w:val="ListBullet"/>
              <w:numPr>
                <w:ilvl w:val="0"/>
                <w:numId w:val="0"/>
              </w:numPr>
            </w:pPr>
            <w:r>
              <w:t>Cylinder Colour</w:t>
            </w:r>
          </w:p>
        </w:tc>
        <w:tc>
          <w:tcPr>
            <w:tcW w:w="1907" w:type="dxa"/>
          </w:tcPr>
          <w:p w14:paraId="5ED68F0F" w14:textId="77777777" w:rsidR="003B4EA5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4187" w:type="dxa"/>
            <w:gridSpan w:val="2"/>
            <w:shd w:val="clear" w:color="auto" w:fill="auto"/>
            <w:vAlign w:val="center"/>
          </w:tcPr>
          <w:p w14:paraId="7971AD3A" w14:textId="4125B67C" w:rsidR="003B4EA5" w:rsidRPr="00317A40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Peacock Blue Body/Black Shoulder</w:t>
            </w:r>
          </w:p>
        </w:tc>
      </w:tr>
      <w:tr w:rsidR="003B4EA5" w14:paraId="18C6968E" w14:textId="77777777" w:rsidTr="003B4EA5">
        <w:trPr>
          <w:cantSplit/>
          <w:trHeight w:hRule="exact" w:val="397"/>
        </w:trPr>
        <w:tc>
          <w:tcPr>
            <w:tcW w:w="27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51501" w14:textId="77777777" w:rsidR="003B4EA5" w:rsidRPr="003B2FF6" w:rsidRDefault="003B4EA5" w:rsidP="004B1803">
            <w:pPr>
              <w:pStyle w:val="ListBullet"/>
              <w:numPr>
                <w:ilvl w:val="0"/>
                <w:numId w:val="0"/>
              </w:numPr>
            </w:pPr>
            <w:r>
              <w:t>Outlet Connection</w:t>
            </w:r>
          </w:p>
        </w:tc>
        <w:tc>
          <w:tcPr>
            <w:tcW w:w="1907" w:type="dxa"/>
          </w:tcPr>
          <w:p w14:paraId="76450EB8" w14:textId="77777777" w:rsidR="003B4EA5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4187" w:type="dxa"/>
            <w:gridSpan w:val="2"/>
            <w:shd w:val="clear" w:color="auto" w:fill="auto"/>
            <w:vAlign w:val="center"/>
          </w:tcPr>
          <w:p w14:paraId="341B5CDF" w14:textId="712D69E9" w:rsidR="003B4EA5" w:rsidRPr="00317A40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Type 10</w:t>
            </w:r>
          </w:p>
        </w:tc>
      </w:tr>
      <w:tr w:rsidR="003B4EA5" w14:paraId="0E1608CE" w14:textId="77777777" w:rsidTr="003B4EA5">
        <w:trPr>
          <w:cantSplit/>
          <w:trHeight w:hRule="exact" w:val="624"/>
        </w:trPr>
        <w:tc>
          <w:tcPr>
            <w:tcW w:w="1489" w:type="dxa"/>
            <w:tcBorders>
              <w:right w:val="nil"/>
            </w:tcBorders>
            <w:shd w:val="clear" w:color="auto" w:fill="auto"/>
            <w:vAlign w:val="center"/>
          </w:tcPr>
          <w:p w14:paraId="43B6177A" w14:textId="77777777" w:rsidR="003B4EA5" w:rsidRPr="00317A40" w:rsidRDefault="003B4EA5" w:rsidP="004B1803">
            <w:pPr>
              <w:pStyle w:val="ListBullet"/>
              <w:numPr>
                <w:ilvl w:val="0"/>
                <w:numId w:val="0"/>
              </w:numPr>
            </w:pPr>
            <w:r>
              <w:t>Dimensions (mm)</w:t>
            </w:r>
          </w:p>
        </w:tc>
        <w:tc>
          <w:tcPr>
            <w:tcW w:w="1279" w:type="dxa"/>
            <w:tcBorders>
              <w:left w:val="nil"/>
            </w:tcBorders>
            <w:shd w:val="clear" w:color="auto" w:fill="auto"/>
            <w:vAlign w:val="center"/>
          </w:tcPr>
          <w:p w14:paraId="42A350F3" w14:textId="77777777" w:rsidR="003B4EA5" w:rsidRDefault="003B4EA5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Height</w:t>
            </w:r>
          </w:p>
          <w:p w14:paraId="158A7A43" w14:textId="6E4515D1" w:rsidR="003B4EA5" w:rsidRPr="00317A40" w:rsidRDefault="003B4EA5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Diameter</w:t>
            </w:r>
          </w:p>
        </w:tc>
        <w:tc>
          <w:tcPr>
            <w:tcW w:w="1907" w:type="dxa"/>
          </w:tcPr>
          <w:p w14:paraId="42905937" w14:textId="77777777" w:rsidR="003B4EA5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271EC78E" w14:textId="244D3FAB" w:rsidR="003B4EA5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780</w:t>
            </w:r>
          </w:p>
          <w:p w14:paraId="0126EA8B" w14:textId="466CBED8" w:rsidR="003B4EA5" w:rsidRPr="00B27F4C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230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57A24AE7" w14:textId="77777777" w:rsidR="003B4EA5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1510</w:t>
            </w:r>
          </w:p>
          <w:p w14:paraId="1B4701A0" w14:textId="43AFE0C9" w:rsidR="003B4EA5" w:rsidRPr="00B27F4C" w:rsidRDefault="003B4EA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230</w:t>
            </w:r>
          </w:p>
        </w:tc>
      </w:tr>
    </w:tbl>
    <w:p w14:paraId="7E5C8AB8" w14:textId="687E3B78" w:rsidR="00B87C48" w:rsidRDefault="006854B5" w:rsidP="00640803">
      <w:pPr>
        <w:pStyle w:val="ListBullet"/>
        <w:numPr>
          <w:ilvl w:val="0"/>
          <w:numId w:val="0"/>
        </w:numPr>
        <w:jc w:val="right"/>
      </w:pPr>
      <w:r>
        <w:t>Cylinder dimensions are approximate – variations may occur due to manufacturing toler</w:t>
      </w:r>
      <w:r w:rsidR="005D0AF1">
        <w:t>ances</w:t>
      </w:r>
    </w:p>
    <w:p w14:paraId="4DBC548B" w14:textId="35FB5715" w:rsidR="005D0AF1" w:rsidRDefault="005D0AF1" w:rsidP="00640803">
      <w:pPr>
        <w:pStyle w:val="ListBullet"/>
        <w:numPr>
          <w:ilvl w:val="0"/>
          <w:numId w:val="0"/>
        </w:numPr>
        <w:jc w:val="right"/>
      </w:pPr>
      <w:r>
        <w:t>Height includes the valve</w:t>
      </w:r>
    </w:p>
    <w:p w14:paraId="3F42A46A" w14:textId="77777777" w:rsidR="002768AC" w:rsidRDefault="002768AC" w:rsidP="002768AC">
      <w:pPr>
        <w:pStyle w:val="Heading3"/>
      </w:pPr>
    </w:p>
    <w:p w14:paraId="7AAA3BD0" w14:textId="77777777" w:rsidR="00B87C48" w:rsidRPr="002768AC" w:rsidRDefault="00286642" w:rsidP="002768AC">
      <w:pPr>
        <w:pStyle w:val="Heading3"/>
      </w:pPr>
      <w:r w:rsidRPr="002768AC">
        <w:t>Typical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820"/>
        <w:gridCol w:w="2821"/>
      </w:tblGrid>
      <w:tr w:rsidR="00543295" w14:paraId="7910D6D1" w14:textId="77777777" w:rsidTr="00782BAF">
        <w:trPr>
          <w:cantSplit/>
          <w:trHeight w:hRule="exact" w:val="624"/>
        </w:trPr>
        <w:tc>
          <w:tcPr>
            <w:tcW w:w="3114" w:type="dxa"/>
            <w:shd w:val="pct10" w:color="auto" w:fill="auto"/>
            <w:vAlign w:val="center"/>
          </w:tcPr>
          <w:p w14:paraId="6FC59B70" w14:textId="77777777" w:rsidR="00543295" w:rsidRPr="009D054A" w:rsidRDefault="00543295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PRODUCT NAME</w:t>
            </w:r>
          </w:p>
        </w:tc>
        <w:tc>
          <w:tcPr>
            <w:tcW w:w="2820" w:type="dxa"/>
            <w:shd w:val="pct10" w:color="auto" w:fill="auto"/>
            <w:vAlign w:val="center"/>
          </w:tcPr>
          <w:p w14:paraId="0AE901B7" w14:textId="095333ED" w:rsidR="00543295" w:rsidRPr="009D054A" w:rsidRDefault="0054329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Ar</w:t>
            </w:r>
          </w:p>
        </w:tc>
        <w:tc>
          <w:tcPr>
            <w:tcW w:w="2821" w:type="dxa"/>
            <w:shd w:val="pct10" w:color="auto" w:fill="auto"/>
            <w:vAlign w:val="center"/>
          </w:tcPr>
          <w:p w14:paraId="265A80ED" w14:textId="724CF3CC" w:rsidR="00543295" w:rsidRPr="009D054A" w:rsidRDefault="00543295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9D054A">
              <w:t>O</w:t>
            </w:r>
            <w:r w:rsidRPr="004850E0">
              <w:rPr>
                <w:vertAlign w:val="subscript"/>
              </w:rPr>
              <w:t>2</w:t>
            </w:r>
          </w:p>
        </w:tc>
      </w:tr>
      <w:tr w:rsidR="00543295" w14:paraId="1A693D62" w14:textId="77777777" w:rsidTr="00782BAF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160DFE26" w14:textId="41DED236" w:rsidR="00543295" w:rsidRPr="003B2FF6" w:rsidRDefault="00543295" w:rsidP="004B1803">
            <w:pPr>
              <w:pStyle w:val="ListBullet"/>
              <w:numPr>
                <w:ilvl w:val="0"/>
                <w:numId w:val="0"/>
              </w:numPr>
            </w:pPr>
            <w:r>
              <w:t>Argon 02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31DBB2C6" w14:textId="3730BC74" w:rsidR="00543295" w:rsidRPr="00317A40" w:rsidRDefault="000222FE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98%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436F2848" w14:textId="05C5FC72" w:rsidR="00543295" w:rsidRPr="00317A40" w:rsidRDefault="000222FE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2%</w:t>
            </w:r>
          </w:p>
        </w:tc>
      </w:tr>
    </w:tbl>
    <w:p w14:paraId="396F18A4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7611300E" w14:textId="77777777" w:rsidR="00286642" w:rsidRDefault="002866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D792F" w14:textId="77777777" w:rsidR="00286642" w:rsidRDefault="00286642" w:rsidP="002768AC">
      <w:pPr>
        <w:pStyle w:val="ListBullet"/>
        <w:numPr>
          <w:ilvl w:val="0"/>
          <w:numId w:val="0"/>
        </w:numPr>
      </w:pPr>
    </w:p>
    <w:p w14:paraId="5ECEA95C" w14:textId="77777777" w:rsidR="009D054A" w:rsidRDefault="009D054A" w:rsidP="002768AC">
      <w:pPr>
        <w:pStyle w:val="ListBullet"/>
        <w:numPr>
          <w:ilvl w:val="0"/>
          <w:numId w:val="0"/>
        </w:numPr>
        <w:sectPr w:rsidR="009D054A" w:rsidSect="00782BAF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51" w:right="1814" w:bottom="1440" w:left="1440" w:header="709" w:footer="709" w:gutter="0"/>
          <w:cols w:space="708"/>
          <w:titlePg/>
          <w:docGrid w:linePitch="360"/>
        </w:sectPr>
      </w:pPr>
    </w:p>
    <w:p w14:paraId="06478CEC" w14:textId="77777777" w:rsidR="008C3D28" w:rsidRPr="002D1240" w:rsidRDefault="008C3D28" w:rsidP="008C3D28">
      <w:pPr>
        <w:pStyle w:val="Heading3"/>
      </w:pPr>
      <w:bookmarkStart w:id="0" w:name="_Toc40259682"/>
      <w:r w:rsidRPr="002D1240">
        <w:t>Description</w:t>
      </w:r>
      <w:bookmarkEnd w:id="0"/>
      <w:r w:rsidRPr="002D1240">
        <w:t xml:space="preserve"> </w:t>
      </w:r>
    </w:p>
    <w:p w14:paraId="53A83622" w14:textId="77777777" w:rsidR="008C3D28" w:rsidRPr="002D1240" w:rsidRDefault="008C3D28" w:rsidP="008C3D28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Argon 02 is an oxygen, </w:t>
      </w:r>
      <w:proofErr w:type="gramStart"/>
      <w:r w:rsidRPr="002D1240">
        <w:rPr>
          <w:rFonts w:ascii="Calibri" w:hAnsi="Calibri"/>
          <w:lang w:val="en-US"/>
        </w:rPr>
        <w:t>argon based</w:t>
      </w:r>
      <w:proofErr w:type="gramEnd"/>
      <w:r w:rsidRPr="002D1240">
        <w:rPr>
          <w:rFonts w:ascii="Calibri" w:hAnsi="Calibri"/>
          <w:lang w:val="en-US"/>
        </w:rPr>
        <w:t xml:space="preserve"> gas mixture with a medium active gas content. The is inert, non-toxic, colourless and odourless. Supplied in high pressure metal cylinders and packs where available. </w:t>
      </w:r>
    </w:p>
    <w:p w14:paraId="77318BFE" w14:textId="77777777" w:rsidR="008C3D28" w:rsidRPr="002D1240" w:rsidRDefault="008C3D28" w:rsidP="008C3D28">
      <w:pPr>
        <w:pStyle w:val="TableStyle2"/>
        <w:rPr>
          <w:rFonts w:ascii="Calibri" w:hAnsi="Calibri"/>
        </w:rPr>
      </w:pPr>
    </w:p>
    <w:p w14:paraId="42D497B8" w14:textId="179755BB" w:rsidR="008C3D28" w:rsidRPr="002D1240" w:rsidRDefault="008C3D28" w:rsidP="008C3D28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Argon 02 is offered to customers using GMAW for most high alloy for most high alloy and austenitic stainless steel across a wide range of material thickness. Argon 02 for these applications may be more economical th</w:t>
      </w:r>
      <w:r w:rsidR="004E73BA">
        <w:rPr>
          <w:rFonts w:ascii="Calibri" w:hAnsi="Calibri"/>
          <w:lang w:val="en-US"/>
        </w:rPr>
        <w:t>a</w:t>
      </w:r>
      <w:r w:rsidRPr="002D1240">
        <w:rPr>
          <w:rFonts w:ascii="Calibri" w:hAnsi="Calibri"/>
          <w:lang w:val="en-US"/>
        </w:rPr>
        <w:t>n Ar / He/ C</w:t>
      </w:r>
      <w:r w:rsidRPr="002D1240">
        <w:rPr>
          <w:rFonts w:ascii="Calibri" w:hAnsi="Calibri"/>
        </w:rPr>
        <w:t>O₂</w:t>
      </w:r>
      <w:r w:rsidRPr="002D1240">
        <w:rPr>
          <w:rFonts w:ascii="Calibri" w:hAnsi="Calibri"/>
          <w:lang w:val="en-US"/>
        </w:rPr>
        <w:t xml:space="preserve"> mixtures and fit for purpose. </w:t>
      </w:r>
    </w:p>
    <w:p w14:paraId="70CD3ED7" w14:textId="6F7A5D43" w:rsidR="008C3D28" w:rsidRDefault="008C3D28" w:rsidP="008C3D28">
      <w:pPr>
        <w:pStyle w:val="TableStyle2"/>
        <w:rPr>
          <w:rFonts w:ascii="Calibri" w:hAnsi="Calibri"/>
        </w:rPr>
      </w:pPr>
    </w:p>
    <w:p w14:paraId="4612F0C8" w14:textId="77777777" w:rsidR="001D2CD1" w:rsidRPr="002D1240" w:rsidRDefault="001D2CD1" w:rsidP="001D2CD1">
      <w:pPr>
        <w:pStyle w:val="Heading3"/>
      </w:pPr>
      <w:r w:rsidRPr="002D1240">
        <w:rPr>
          <w:lang w:val="en-US"/>
        </w:rPr>
        <w:t>Physical Characteristics</w:t>
      </w:r>
    </w:p>
    <w:p w14:paraId="674FB821" w14:textId="77777777" w:rsidR="001D2CD1" w:rsidRDefault="001D2CD1" w:rsidP="001D2CD1">
      <w:pPr>
        <w:pStyle w:val="TableStyle2"/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Appearance/Odour:</w:t>
      </w:r>
    </w:p>
    <w:p w14:paraId="7857CA30" w14:textId="77777777" w:rsidR="001D2CD1" w:rsidRPr="002D1240" w:rsidRDefault="001D2CD1" w:rsidP="001D2CD1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Colourless and Odourless</w:t>
      </w:r>
    </w:p>
    <w:p w14:paraId="28B8DB55" w14:textId="77777777" w:rsidR="008E4A5E" w:rsidRDefault="008E4A5E" w:rsidP="001D2CD1">
      <w:pPr>
        <w:pStyle w:val="TableStyle2"/>
        <w:rPr>
          <w:rFonts w:ascii="Calibri" w:hAnsi="Calibri"/>
          <w:lang w:val="en-US"/>
        </w:rPr>
      </w:pPr>
    </w:p>
    <w:p w14:paraId="5AF48B79" w14:textId="5E5CC9DC" w:rsidR="001D2CD1" w:rsidRPr="002D1240" w:rsidRDefault="001D2CD1" w:rsidP="001D2CD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Relative Density (Air = 1): 1.4</w:t>
      </w:r>
    </w:p>
    <w:p w14:paraId="72977A7E" w14:textId="77777777" w:rsidR="001D2CD1" w:rsidRPr="002D1240" w:rsidRDefault="001D2CD1" w:rsidP="001D2CD1">
      <w:pPr>
        <w:pStyle w:val="TableStyle2"/>
        <w:rPr>
          <w:rFonts w:ascii="Calibri" w:hAnsi="Calibri"/>
        </w:rPr>
      </w:pPr>
    </w:p>
    <w:p w14:paraId="3843364D" w14:textId="77777777" w:rsidR="001D2CD1" w:rsidRPr="002D1240" w:rsidRDefault="001D2CD1" w:rsidP="001D2CD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Molecular Weight: 39.8</w:t>
      </w:r>
    </w:p>
    <w:p w14:paraId="0586EBA3" w14:textId="77777777" w:rsidR="001D2CD1" w:rsidRPr="002D1240" w:rsidRDefault="001D2CD1" w:rsidP="001D2CD1">
      <w:pPr>
        <w:pStyle w:val="TableStyle2"/>
        <w:rPr>
          <w:rFonts w:ascii="Calibri" w:hAnsi="Calibri"/>
        </w:rPr>
      </w:pPr>
    </w:p>
    <w:p w14:paraId="7979E1C6" w14:textId="53D76A68" w:rsidR="008E4A5E" w:rsidRDefault="001D2CD1" w:rsidP="00C22F34">
      <w:pPr>
        <w:pStyle w:val="TableStyle2"/>
        <w:ind w:right="-237"/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 xml:space="preserve">Density of gas @ </w:t>
      </w:r>
      <w:r w:rsidRPr="002D1240">
        <w:rPr>
          <w:rFonts w:ascii="Calibri" w:hAnsi="Calibri"/>
        </w:rPr>
        <w:t>15</w:t>
      </w:r>
      <w:r w:rsidRPr="002D1240">
        <w:rPr>
          <w:rFonts w:ascii="Calibri" w:hAnsi="Calibri"/>
          <w:lang w:val="it-IT"/>
        </w:rPr>
        <w:t>°</w:t>
      </w:r>
      <w:r w:rsidRPr="002D1240">
        <w:rPr>
          <w:rFonts w:ascii="Calibri" w:hAnsi="Calibri"/>
        </w:rPr>
        <w:t>C</w:t>
      </w:r>
      <w:r w:rsidRPr="002D1240">
        <w:rPr>
          <w:rFonts w:ascii="Calibri" w:hAnsi="Calibri"/>
          <w:lang w:val="en-US"/>
        </w:rPr>
        <w:t>,101.33kPa:</w:t>
      </w:r>
    </w:p>
    <w:p w14:paraId="240A8084" w14:textId="16C75E50" w:rsidR="001D2CD1" w:rsidRPr="002D1240" w:rsidRDefault="001D2CD1" w:rsidP="001D2CD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1.69Kg/m</w:t>
      </w:r>
      <w:r w:rsidRPr="001D2CD1">
        <w:rPr>
          <w:rFonts w:ascii="Calibri" w:hAnsi="Calibri"/>
          <w:vertAlign w:val="superscript"/>
          <w:lang w:val="en-US"/>
        </w:rPr>
        <w:t>3</w:t>
      </w:r>
    </w:p>
    <w:p w14:paraId="4458D078" w14:textId="77777777" w:rsidR="001D2CD1" w:rsidRPr="002D1240" w:rsidRDefault="001D2CD1" w:rsidP="008C3D28">
      <w:pPr>
        <w:pStyle w:val="TableStyle2"/>
        <w:rPr>
          <w:rFonts w:ascii="Calibri" w:hAnsi="Calibri"/>
        </w:rPr>
      </w:pPr>
    </w:p>
    <w:p w14:paraId="0CF0A583" w14:textId="77777777" w:rsidR="008C3D28" w:rsidRPr="002D1240" w:rsidRDefault="008C3D28" w:rsidP="008C3D28">
      <w:pPr>
        <w:pStyle w:val="Heading3"/>
      </w:pPr>
      <w:bookmarkStart w:id="1" w:name="_Toc40259683"/>
      <w:r w:rsidRPr="002D1240">
        <w:t>Typical Uses</w:t>
      </w:r>
      <w:bookmarkEnd w:id="1"/>
    </w:p>
    <w:p w14:paraId="2E406218" w14:textId="77777777" w:rsidR="008C3D28" w:rsidRPr="002D1240" w:rsidRDefault="008C3D28" w:rsidP="008C3D28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MIG welding of stainless steel</w:t>
      </w:r>
    </w:p>
    <w:p w14:paraId="76FFF806" w14:textId="77777777" w:rsidR="008C3D28" w:rsidRPr="002D1240" w:rsidRDefault="008C3D28" w:rsidP="008C3D28">
      <w:pPr>
        <w:pStyle w:val="TableStyle2"/>
        <w:rPr>
          <w:rFonts w:ascii="Calibri" w:hAnsi="Calibri"/>
        </w:rPr>
      </w:pPr>
    </w:p>
    <w:p w14:paraId="54DAFF0E" w14:textId="77777777" w:rsidR="008C3D28" w:rsidRPr="002D1240" w:rsidRDefault="008C3D28" w:rsidP="008C3D28">
      <w:pPr>
        <w:pStyle w:val="Heading3"/>
      </w:pPr>
      <w:bookmarkStart w:id="2" w:name="_Toc40259684"/>
      <w:r w:rsidRPr="002D1240">
        <w:t>Main hazards</w:t>
      </w:r>
      <w:bookmarkEnd w:id="2"/>
    </w:p>
    <w:p w14:paraId="392C5AD6" w14:textId="77777777" w:rsidR="008C3D28" w:rsidRPr="002D1240" w:rsidRDefault="008C3D28" w:rsidP="008C3D28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Compressed high pressure gas in cylinders</w:t>
      </w:r>
    </w:p>
    <w:p w14:paraId="75A5957C" w14:textId="77777777" w:rsidR="008C3D28" w:rsidRPr="002D1240" w:rsidRDefault="008C3D28" w:rsidP="008C3D28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Asphyxiant in high concentrations.</w:t>
      </w:r>
    </w:p>
    <w:p w14:paraId="6C64BCC4" w14:textId="77777777" w:rsidR="008C3D28" w:rsidRPr="002D1240" w:rsidRDefault="008C3D28" w:rsidP="008C3D28">
      <w:pPr>
        <w:pStyle w:val="TableStyle2"/>
        <w:rPr>
          <w:rFonts w:ascii="Calibri" w:hAnsi="Calibri"/>
        </w:rPr>
      </w:pPr>
    </w:p>
    <w:p w14:paraId="6FAA9BD1" w14:textId="6ECD4D08" w:rsidR="008C3D28" w:rsidRPr="002D1240" w:rsidRDefault="006764D8" w:rsidP="008C3D28">
      <w:pPr>
        <w:pStyle w:val="Heading3"/>
      </w:pPr>
      <w:bookmarkStart w:id="3" w:name="_Toc40259685"/>
      <w:r>
        <w:br w:type="column"/>
      </w:r>
      <w:r w:rsidR="008C3D28" w:rsidRPr="002D1240">
        <w:t>Storage and handling</w:t>
      </w:r>
      <w:bookmarkEnd w:id="3"/>
    </w:p>
    <w:p w14:paraId="54C5C038" w14:textId="77777777" w:rsidR="008C3D28" w:rsidRPr="002D1240" w:rsidRDefault="008C3D28" w:rsidP="008C3D28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Ensure adequate ventilation for all cylinders and packs. Secure single cylinders in upright position and protect valves and manifolds from accidental damage. </w:t>
      </w:r>
    </w:p>
    <w:p w14:paraId="416BF44B" w14:textId="77777777" w:rsidR="008C3D28" w:rsidRPr="002D1240" w:rsidRDefault="008C3D28" w:rsidP="008C3D28">
      <w:pPr>
        <w:pStyle w:val="TableStyle2"/>
        <w:rPr>
          <w:rFonts w:ascii="Calibri" w:hAnsi="Calibri"/>
        </w:rPr>
      </w:pPr>
    </w:p>
    <w:p w14:paraId="6587B3D1" w14:textId="77777777" w:rsidR="008C3D28" w:rsidRPr="002D1240" w:rsidRDefault="008C3D28" w:rsidP="008C3D28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Keep cylinders and packs in a cool area away from all sources of heat.</w:t>
      </w:r>
    </w:p>
    <w:p w14:paraId="220A3936" w14:textId="77777777" w:rsidR="008C3D28" w:rsidRPr="002D1240" w:rsidRDefault="008C3D28" w:rsidP="008C3D28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Open cylinder valve slowly.</w:t>
      </w:r>
    </w:p>
    <w:p w14:paraId="7D418FC0" w14:textId="77777777" w:rsidR="008C3D28" w:rsidRPr="002D1240" w:rsidRDefault="008C3D28" w:rsidP="008C3D28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Close all valves when not in use.</w:t>
      </w:r>
    </w:p>
    <w:p w14:paraId="5734AF5C" w14:textId="77777777" w:rsidR="008C3D28" w:rsidRPr="002D1240" w:rsidRDefault="008C3D28" w:rsidP="008C3D28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Ensure all regulators and other devices attached to the cylinder outlets are free from oil and grease, and able to withstand contents pressures. Check for leaks regularly.</w:t>
      </w:r>
    </w:p>
    <w:p w14:paraId="1B384AF2" w14:textId="0F61DF46" w:rsidR="008C3D28" w:rsidRPr="002D1240" w:rsidRDefault="008C3D28" w:rsidP="008C3D28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Do not store cylinders in an area where any leaking gas could accumulate.</w:t>
      </w:r>
    </w:p>
    <w:p w14:paraId="599FD651" w14:textId="77777777" w:rsidR="008C3D28" w:rsidRPr="002D1240" w:rsidRDefault="008C3D28" w:rsidP="008C3D28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If valve is damaged, do not attempt to operate.</w:t>
      </w:r>
    </w:p>
    <w:p w14:paraId="63EDC84D" w14:textId="77777777" w:rsidR="008C3D28" w:rsidRPr="002D1240" w:rsidRDefault="008C3D28" w:rsidP="008C3D28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If valve does not operate by hand, return the cylinder to the supplier (attach a “faulty” tag). </w:t>
      </w:r>
    </w:p>
    <w:p w14:paraId="342A1AE0" w14:textId="77777777" w:rsidR="008C3D28" w:rsidRPr="002D1240" w:rsidRDefault="008C3D28" w:rsidP="008C3D28">
      <w:pPr>
        <w:pStyle w:val="TableStyle2"/>
        <w:rPr>
          <w:rFonts w:ascii="Calibri" w:hAnsi="Calibri"/>
        </w:rPr>
      </w:pPr>
    </w:p>
    <w:p w14:paraId="4E55C23D" w14:textId="77777777" w:rsidR="008C3D28" w:rsidRPr="002D1240" w:rsidRDefault="008C3D28" w:rsidP="008C3D28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N.B. Only regulators, manifolds and ancillary equipment, rated for the appropriate pressure and compatible with the relevant gas, shall be connected to or downstream of these cylinders.</w:t>
      </w:r>
    </w:p>
    <w:p w14:paraId="4B098736" w14:textId="77777777" w:rsidR="008C3D28" w:rsidRPr="002D1240" w:rsidRDefault="008C3D28" w:rsidP="008C3D28">
      <w:pPr>
        <w:pStyle w:val="TableStyle2"/>
        <w:rPr>
          <w:rFonts w:ascii="Calibri" w:hAnsi="Calibri"/>
        </w:rPr>
      </w:pPr>
    </w:p>
    <w:p w14:paraId="4794EF6B" w14:textId="2C845D27" w:rsidR="008C3D28" w:rsidRPr="002D1240" w:rsidRDefault="006764D8" w:rsidP="008C3D28">
      <w:pPr>
        <w:pStyle w:val="Heading3"/>
      </w:pPr>
      <w:bookmarkStart w:id="4" w:name="_Toc40259686"/>
      <w:r>
        <w:br w:type="column"/>
      </w:r>
      <w:r w:rsidR="001B13E5">
        <w:t xml:space="preserve">In </w:t>
      </w:r>
      <w:r w:rsidR="008C3D28" w:rsidRPr="002D1240">
        <w:t>case of leaks</w:t>
      </w:r>
      <w:bookmarkEnd w:id="4"/>
    </w:p>
    <w:p w14:paraId="38A02CC3" w14:textId="77777777" w:rsidR="008C3D28" w:rsidRPr="002D1240" w:rsidRDefault="008C3D28" w:rsidP="008C3D28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If cylinder or pack is suspected of leaking, evacuate personnel from the direction in which the gas is likely to flow. Stop leak if possible.</w:t>
      </w:r>
    </w:p>
    <w:p w14:paraId="73E20E9A" w14:textId="77777777" w:rsidR="008C3D28" w:rsidRPr="002D1240" w:rsidRDefault="008C3D28" w:rsidP="008C3D28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Major leaks should only be approached with breathing apparatus.</w:t>
      </w:r>
    </w:p>
    <w:p w14:paraId="42571B03" w14:textId="77777777" w:rsidR="008C3D28" w:rsidRPr="002D1240" w:rsidRDefault="008C3D28" w:rsidP="008C3D28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If possible and if safe to do so, remove leaking cylinder or pack to a safe area outdoors and allow contents to empty into atmosphere. </w:t>
      </w:r>
    </w:p>
    <w:p w14:paraId="20B5AADD" w14:textId="77777777" w:rsidR="005D395D" w:rsidRPr="004A4505" w:rsidRDefault="005D395D" w:rsidP="005D395D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Return empty cylinders and pack to supplier with a note to confirm the leak occurred</w:t>
      </w:r>
    </w:p>
    <w:p w14:paraId="7468AAD6" w14:textId="77777777" w:rsidR="005D395D" w:rsidRPr="002D1240" w:rsidRDefault="005D395D" w:rsidP="005D395D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Notify emergency services if required</w:t>
      </w:r>
    </w:p>
    <w:p w14:paraId="3C275C39" w14:textId="77777777" w:rsidR="00B87C48" w:rsidRDefault="00B87C48" w:rsidP="002768AC">
      <w:pPr>
        <w:pStyle w:val="ListBullet"/>
        <w:numPr>
          <w:ilvl w:val="0"/>
          <w:numId w:val="0"/>
        </w:numPr>
      </w:pPr>
    </w:p>
    <w:sectPr w:rsidR="00B87C48" w:rsidSect="009D054A">
      <w:type w:val="continuous"/>
      <w:pgSz w:w="11900" w:h="16840"/>
      <w:pgMar w:top="1149" w:right="1247" w:bottom="1440" w:left="1440" w:header="709" w:footer="709" w:gutter="0"/>
      <w:cols w:num="3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D1002" w14:textId="77777777" w:rsidR="00E66A9A" w:rsidRDefault="00E66A9A" w:rsidP="00C25877">
      <w:r>
        <w:separator/>
      </w:r>
    </w:p>
  </w:endnote>
  <w:endnote w:type="continuationSeparator" w:id="0">
    <w:p w14:paraId="60D1DAC5" w14:textId="77777777" w:rsidR="00E66A9A" w:rsidRDefault="00E66A9A" w:rsidP="00C2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 Neue LT Pro 55 Roman">
    <w:altName w:val="Arial"/>
    <w:panose1 w:val="00000000000000000000"/>
    <w:charset w:val="4D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CACE" w14:textId="216DC52A" w:rsidR="00C25877" w:rsidRPr="00DB14BE" w:rsidRDefault="003B4EA5" w:rsidP="00C25877">
    <w:pPr>
      <w:pStyle w:val="Footer"/>
      <w:tabs>
        <w:tab w:val="clear" w:pos="9360"/>
        <w:tab w:val="right" w:pos="9639"/>
      </w:tabs>
      <w:ind w:right="-619"/>
      <w:rPr>
        <w:sz w:val="16"/>
        <w:szCs w:val="16"/>
      </w:rPr>
    </w:pPr>
    <w:r>
      <w:rPr>
        <w:noProof/>
      </w:rPr>
      <w:pict w14:anchorId="67D398CC">
        <v:line id="Straight Connector 10" o:spid="_x0000_s2059" style="position:absolute;z-index:251658240;visibility:visible;mso-wrap-distance-top:-3e-5mm;mso-wrap-distance-bottom:-3e-5mm" from="-7.4pt,-.05pt" to="47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" strokecolor="windowText" strokeweight=".5pt">
          <v:stroke joinstyle="miter"/>
        </v:line>
      </w:pict>
    </w:r>
    <w:r>
      <w:rPr>
        <w:noProof/>
      </w:rPr>
      <w:pict w14:anchorId="3B99AAFE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8" type="#_x0000_t202" style="position:absolute;margin-left:125.35pt;margin-top:0;width:355.35pt;height:3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" filled="f" stroked="f" strokeweight=".5pt">
          <v:textbox>
            <w:txbxContent>
              <w:p w14:paraId="1769E116" w14:textId="77777777" w:rsidR="00286642" w:rsidRPr="004B1803" w:rsidRDefault="00286642" w:rsidP="00286642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  <w:r w:rsidR="00DB14BE">
      <w:rPr>
        <w:sz w:val="16"/>
        <w:szCs w:val="16"/>
      </w:rPr>
      <w:t>Revised 8 May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76687" w14:textId="77777777" w:rsidR="007F690B" w:rsidRDefault="003B4EA5">
    <w:pPr>
      <w:pStyle w:val="Footer"/>
    </w:pPr>
    <w:r>
      <w:rPr>
        <w:noProof/>
      </w:rPr>
      <w:pict w14:anchorId="1EA88F64">
        <v:line id="Straight Connector 2" o:spid="_x0000_s2056" style="position:absolute;z-index:251656192;visibility:visible;mso-wrap-distance-top:-3e-5mm;mso-wrap-distance-bottom:-3e-5mm" from=".65pt,3.45pt" to="485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" strokecolor="windowText" strokeweight=".5pt">
          <v:stroke joinstyle="miter"/>
        </v:line>
      </w:pict>
    </w:r>
    <w:r>
      <w:rPr>
        <w:noProof/>
      </w:rPr>
      <w:pict w14:anchorId="4391BA6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5" type="#_x0000_t202" style="position:absolute;margin-left:133.35pt;margin-top:3.45pt;width:355.35pt;height:32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" filled="f" stroked="f" strokeweight=".5pt">
          <v:textbox>
            <w:txbxContent>
              <w:p w14:paraId="3BB3BD04" w14:textId="77777777" w:rsidR="007F690B" w:rsidRPr="004B1803" w:rsidRDefault="00317A40" w:rsidP="007F690B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15F51" w14:textId="77777777" w:rsidR="00E66A9A" w:rsidRDefault="00E66A9A" w:rsidP="00C25877">
      <w:r>
        <w:separator/>
      </w:r>
    </w:p>
  </w:footnote>
  <w:footnote w:type="continuationSeparator" w:id="0">
    <w:p w14:paraId="1690CC01" w14:textId="77777777" w:rsidR="00E66A9A" w:rsidRDefault="00E66A9A" w:rsidP="00C2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F0B0C" w14:textId="77777777" w:rsidR="00286642" w:rsidRDefault="003B4EA5">
    <w:pPr>
      <w:pStyle w:val="Header"/>
    </w:pPr>
    <w:r>
      <w:rPr>
        <w:noProof/>
      </w:rPr>
      <w:pict w14:anchorId="33A54EFA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60" type="#_x0000_t202" style="position:absolute;margin-left:0;margin-top:6.4pt;width:479.95pt;height:14.6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" fillcolor="window" strokeweight=".5pt">
          <v:textbox inset="0,0,0,0">
            <w:txbxContent>
              <w:p w14:paraId="6A97493E" w14:textId="512960C5" w:rsidR="00286642" w:rsidRPr="00286642" w:rsidRDefault="00006269" w:rsidP="002768AC">
                <w:pPr>
                  <w:pStyle w:val="ListBullet"/>
                  <w:numPr>
                    <w:ilvl w:val="0"/>
                    <w:numId w:val="0"/>
                  </w:numPr>
                  <w:jc w:val="right"/>
                </w:pPr>
                <w:r>
                  <w:rPr>
                    <w:b/>
                    <w:bCs/>
                  </w:rPr>
                  <w:t>Argon 02</w:t>
                </w:r>
                <w:r w:rsidR="00286642" w:rsidRPr="002768AC">
                  <w:rPr>
                    <w:b/>
                    <w:bCs/>
                  </w:rPr>
                  <w:t xml:space="preserve"> – INFORMATION SHEET</w:t>
                </w:r>
                <w:r w:rsidR="00286642" w:rsidRPr="00286642">
                  <w:t xml:space="preserve">    UN No. 1</w:t>
                </w:r>
                <w:r>
                  <w:t>95</w:t>
                </w:r>
                <w:r w:rsidR="00286642" w:rsidRPr="00286642">
                  <w:t>6</w:t>
                </w:r>
                <w:r w:rsidR="00286642">
                  <w:t xml:space="preserve">    </w:t>
                </w:r>
                <w:r w:rsidR="00286642" w:rsidRPr="00286642">
                  <w:t>Hazard No. 2(</w:t>
                </w:r>
                <w:r>
                  <w:t>S</w:t>
                </w:r>
                <w:r w:rsidR="00286642" w:rsidRPr="00286642">
                  <w:t>)</w:t>
                </w:r>
                <w:r>
                  <w:t>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29C4A" w14:textId="77777777" w:rsidR="007F690B" w:rsidRPr="007F690B" w:rsidRDefault="003B4EA5" w:rsidP="007F690B">
    <w:pPr>
      <w:pStyle w:val="Header"/>
    </w:pPr>
    <w:r>
      <w:rPr>
        <w:noProof/>
      </w:rPr>
      <w:pict w14:anchorId="1141A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7" type="#_x0000_t75" style="position:absolute;margin-left:0;margin-top:0;width:598.25pt;height:131.7pt;z-index:-251656192;visibility:visible;mso-wrap-edited:f;mso-position-horizontal:left;mso-position-horizontal-relative:page;mso-position-vertical:top;mso-position-vertical-relative:page;mso-width-relative:margin;mso-height-relative:margin">
          <v:imagedata r:id="rId1" o:title=""/>
          <o:lock v:ext="edit" aspectratio="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252F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7F34"/>
    <w:multiLevelType w:val="hybridMultilevel"/>
    <w:tmpl w:val="8FAE9466"/>
    <w:styleLink w:val="Bullet"/>
    <w:lvl w:ilvl="0" w:tplc="A8C8951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9061E5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61EC16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A1E619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4A0B4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C02D1D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D88D16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12695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F208B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E767075"/>
    <w:multiLevelType w:val="multilevel"/>
    <w:tmpl w:val="625E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2899"/>
    <w:multiLevelType w:val="hybridMultilevel"/>
    <w:tmpl w:val="3A008A96"/>
    <w:lvl w:ilvl="0" w:tplc="1CB00CE8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8A0"/>
    <w:multiLevelType w:val="hybridMultilevel"/>
    <w:tmpl w:val="625E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D358C"/>
    <w:multiLevelType w:val="hybridMultilevel"/>
    <w:tmpl w:val="8FAE9466"/>
    <w:numStyleLink w:val="Bullet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5"/>
    <w:lvlOverride w:ilvl="0">
      <w:lvl w:ilvl="0" w:tplc="F4B08D02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24ECD24A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8F834F6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BF680C4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CCE9E2C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F2E232E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008090B8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E641F92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2DC6FAA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oNotTrackMov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2C"/>
    <w:rsid w:val="00006269"/>
    <w:rsid w:val="000222FE"/>
    <w:rsid w:val="00052AB1"/>
    <w:rsid w:val="00062FAC"/>
    <w:rsid w:val="00085AB1"/>
    <w:rsid w:val="000F4D19"/>
    <w:rsid w:val="00121EFD"/>
    <w:rsid w:val="001433E7"/>
    <w:rsid w:val="001548C4"/>
    <w:rsid w:val="001A5A92"/>
    <w:rsid w:val="001B13E5"/>
    <w:rsid w:val="001D2CD1"/>
    <w:rsid w:val="002768AC"/>
    <w:rsid w:val="00286642"/>
    <w:rsid w:val="00317A40"/>
    <w:rsid w:val="00336D30"/>
    <w:rsid w:val="003944B1"/>
    <w:rsid w:val="003A1F81"/>
    <w:rsid w:val="003B2FF6"/>
    <w:rsid w:val="003B4EA5"/>
    <w:rsid w:val="003E1F23"/>
    <w:rsid w:val="004850E0"/>
    <w:rsid w:val="004B1803"/>
    <w:rsid w:val="004D75C3"/>
    <w:rsid w:val="004E73BA"/>
    <w:rsid w:val="004F2C97"/>
    <w:rsid w:val="004F5CE7"/>
    <w:rsid w:val="00543295"/>
    <w:rsid w:val="00566A56"/>
    <w:rsid w:val="005D0AF1"/>
    <w:rsid w:val="005D395D"/>
    <w:rsid w:val="00612218"/>
    <w:rsid w:val="00640803"/>
    <w:rsid w:val="006764D8"/>
    <w:rsid w:val="006854B5"/>
    <w:rsid w:val="0069122C"/>
    <w:rsid w:val="00692CB7"/>
    <w:rsid w:val="006F76F6"/>
    <w:rsid w:val="00755510"/>
    <w:rsid w:val="00782BAF"/>
    <w:rsid w:val="007D5EAE"/>
    <w:rsid w:val="007E234E"/>
    <w:rsid w:val="007F690B"/>
    <w:rsid w:val="008C3D28"/>
    <w:rsid w:val="008E4A5E"/>
    <w:rsid w:val="009342AE"/>
    <w:rsid w:val="00995F58"/>
    <w:rsid w:val="009D054A"/>
    <w:rsid w:val="009D0A7F"/>
    <w:rsid w:val="00A043D7"/>
    <w:rsid w:val="00AD0CF5"/>
    <w:rsid w:val="00B27F4C"/>
    <w:rsid w:val="00B501E0"/>
    <w:rsid w:val="00B87C48"/>
    <w:rsid w:val="00BF5292"/>
    <w:rsid w:val="00C22F34"/>
    <w:rsid w:val="00C25877"/>
    <w:rsid w:val="00CC315E"/>
    <w:rsid w:val="00D105A4"/>
    <w:rsid w:val="00D47BF0"/>
    <w:rsid w:val="00D73FF1"/>
    <w:rsid w:val="00DB14BE"/>
    <w:rsid w:val="00DD0F59"/>
    <w:rsid w:val="00E34452"/>
    <w:rsid w:val="00E66A9A"/>
    <w:rsid w:val="00EA5661"/>
    <w:rsid w:val="00EB2C5A"/>
    <w:rsid w:val="00F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7EBDBAF"/>
  <w15:chartTrackingRefBased/>
  <w15:docId w15:val="{E65E58AA-1760-4D15-9913-D82AD596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ListBullet"/>
    <w:next w:val="Normal"/>
    <w:link w:val="Heading1Char"/>
    <w:uiPriority w:val="9"/>
    <w:qFormat/>
    <w:rsid w:val="002768AC"/>
    <w:pPr>
      <w:numPr>
        <w:numId w:val="0"/>
      </w:numPr>
      <w:spacing w:line="276" w:lineRule="auto"/>
      <w:outlineLvl w:val="0"/>
    </w:pPr>
    <w:rPr>
      <w:b/>
      <w:bCs/>
      <w:sz w:val="76"/>
      <w:szCs w:val="76"/>
    </w:rPr>
  </w:style>
  <w:style w:type="paragraph" w:styleId="Heading2">
    <w:name w:val="heading 2"/>
    <w:basedOn w:val="ListBullet"/>
    <w:next w:val="Normal"/>
    <w:link w:val="Heading2Char"/>
    <w:uiPriority w:val="9"/>
    <w:unhideWhenUsed/>
    <w:qFormat/>
    <w:rsid w:val="002768AC"/>
    <w:pPr>
      <w:numPr>
        <w:numId w:val="0"/>
      </w:numPr>
      <w:spacing w:line="276" w:lineRule="auto"/>
      <w:outlineLvl w:val="1"/>
    </w:pPr>
    <w:rPr>
      <w:sz w:val="36"/>
      <w:szCs w:val="36"/>
    </w:rPr>
  </w:style>
  <w:style w:type="paragraph" w:styleId="Heading3">
    <w:name w:val="heading 3"/>
    <w:basedOn w:val="ListBullet"/>
    <w:next w:val="Normal"/>
    <w:link w:val="Heading3Char"/>
    <w:uiPriority w:val="9"/>
    <w:unhideWhenUsed/>
    <w:qFormat/>
    <w:rsid w:val="002768AC"/>
    <w:pPr>
      <w:numPr>
        <w:numId w:val="0"/>
      </w:numPr>
      <w:spacing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ListBullet"/>
    <w:next w:val="Normal"/>
    <w:link w:val="Heading4Char"/>
    <w:uiPriority w:val="9"/>
    <w:unhideWhenUsed/>
    <w:qFormat/>
    <w:rsid w:val="002768AC"/>
    <w:pPr>
      <w:numPr>
        <w:numId w:val="0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877"/>
  </w:style>
  <w:style w:type="paragraph" w:styleId="Footer">
    <w:name w:val="footer"/>
    <w:basedOn w:val="Normal"/>
    <w:link w:val="Foot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877"/>
  </w:style>
  <w:style w:type="paragraph" w:styleId="BalloonText">
    <w:name w:val="Balloon Text"/>
    <w:basedOn w:val="Normal"/>
    <w:link w:val="BalloonTextChar"/>
    <w:uiPriority w:val="99"/>
    <w:semiHidden/>
    <w:unhideWhenUsed/>
    <w:rsid w:val="009D0A7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D0A7F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BasicParagraph"/>
    <w:uiPriority w:val="99"/>
    <w:unhideWhenUsed/>
    <w:rsid w:val="002768AC"/>
    <w:pPr>
      <w:numPr>
        <w:numId w:val="4"/>
      </w:numPr>
    </w:pPr>
    <w:rPr>
      <w:rFonts w:ascii="Calibri" w:hAnsi="Calibri" w:cs="Calibri"/>
      <w:sz w:val="20"/>
      <w:szCs w:val="20"/>
    </w:rPr>
  </w:style>
  <w:style w:type="table" w:styleId="TableGrid">
    <w:name w:val="Table Grid"/>
    <w:basedOn w:val="TableNormal"/>
    <w:uiPriority w:val="39"/>
    <w:rsid w:val="003B2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D054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GB" w:eastAsia="en-GB"/>
    </w:rPr>
  </w:style>
  <w:style w:type="character" w:customStyle="1" w:styleId="Heading1Char">
    <w:name w:val="Heading 1 Char"/>
    <w:link w:val="Heading1"/>
    <w:uiPriority w:val="9"/>
    <w:rsid w:val="002768AC"/>
    <w:rPr>
      <w:b/>
      <w:bCs/>
      <w:sz w:val="76"/>
      <w:szCs w:val="76"/>
      <w:lang w:eastAsia="en-US"/>
    </w:rPr>
  </w:style>
  <w:style w:type="character" w:customStyle="1" w:styleId="Heading2Char">
    <w:name w:val="Heading 2 Char"/>
    <w:link w:val="Heading2"/>
    <w:uiPriority w:val="9"/>
    <w:rsid w:val="002768AC"/>
    <w:rPr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"/>
    <w:rsid w:val="002768AC"/>
    <w:rPr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2768AC"/>
    <w:rPr>
      <w:rFonts w:cs="Calibri"/>
      <w:b/>
      <w:bCs/>
      <w:color w:val="000000"/>
      <w:sz w:val="28"/>
      <w:szCs w:val="28"/>
      <w:lang w:val="en-GB"/>
    </w:rPr>
  </w:style>
  <w:style w:type="numbering" w:customStyle="1" w:styleId="Bullet">
    <w:name w:val="Bullet"/>
    <w:rsid w:val="008C3D28"/>
    <w:pPr>
      <w:numPr>
        <w:numId w:val="5"/>
      </w:numPr>
    </w:pPr>
  </w:style>
  <w:style w:type="paragraph" w:customStyle="1" w:styleId="TableStyle2">
    <w:name w:val="Table Style 2"/>
    <w:rsid w:val="008C3D2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\AppData\Local\Temp\Temp2_1347%20-%20SPG%20Manual%20Templates.zip\1347%20-%20SPG%20Manual%20Templates\1347%20-%20SPG%20Product%20Manual%20Template%20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1347 - SPG Product Manual Template [1]</Template>
  <TotalTime>13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Hill</dc:creator>
  <cp:keywords/>
  <dc:description/>
  <cp:lastModifiedBy>Barry Hill</cp:lastModifiedBy>
  <cp:revision>21</cp:revision>
  <cp:lastPrinted>2020-05-08T01:29:00Z</cp:lastPrinted>
  <dcterms:created xsi:type="dcterms:W3CDTF">2020-05-17T04:41:00Z</dcterms:created>
  <dcterms:modified xsi:type="dcterms:W3CDTF">2020-05-24T03:50:00Z</dcterms:modified>
</cp:coreProperties>
</file>